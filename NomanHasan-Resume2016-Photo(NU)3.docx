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89" w:rsidRPr="00BB1C88" w:rsidRDefault="00822123" w:rsidP="00A11389">
      <w:pPr>
        <w:pStyle w:val="ContactInfo"/>
        <w:rPr>
          <w:color w:val="00B050"/>
          <w:sz w:val="16"/>
          <w:szCs w:val="18"/>
        </w:rPr>
      </w:pPr>
      <w:r w:rsidRPr="00BB1C88">
        <w:rPr>
          <w:noProof/>
          <w:color w:val="00B050"/>
          <w:sz w:val="16"/>
          <w:szCs w:val="18"/>
          <w:lang w:eastAsia="en-US" w:bidi="bn-IN"/>
        </w:rPr>
        <w:drawing>
          <wp:anchor distT="0" distB="0" distL="114300" distR="114300" simplePos="0" relativeHeight="251658240" behindDoc="0" locked="0" layoutInCell="1" allowOverlap="1" wp14:anchorId="7822EF6A" wp14:editId="6F47A2D3">
            <wp:simplePos x="0" y="0"/>
            <wp:positionH relativeFrom="column">
              <wp:posOffset>-241503</wp:posOffset>
            </wp:positionH>
            <wp:positionV relativeFrom="paragraph">
              <wp:posOffset>179</wp:posOffset>
            </wp:positionV>
            <wp:extent cx="1524000" cy="1524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389" w:rsidRPr="00BB1C88">
        <w:rPr>
          <w:color w:val="00B050"/>
          <w:sz w:val="16"/>
          <w:szCs w:val="18"/>
        </w:rPr>
        <w:t>House No: 152</w:t>
      </w:r>
      <w:r w:rsidR="00425309" w:rsidRPr="00BB1C88">
        <w:rPr>
          <w:color w:val="00B050"/>
          <w:sz w:val="16"/>
          <w:szCs w:val="18"/>
        </w:rPr>
        <w:t>, Ati</w:t>
      </w:r>
    </w:p>
    <w:p w:rsidR="00D03FB6" w:rsidRPr="00BB1C88" w:rsidRDefault="00A11389" w:rsidP="00A11389">
      <w:pPr>
        <w:pStyle w:val="ContactInfo"/>
        <w:rPr>
          <w:color w:val="00B050"/>
          <w:sz w:val="16"/>
          <w:szCs w:val="18"/>
        </w:rPr>
      </w:pPr>
      <w:r w:rsidRPr="00BB1C88">
        <w:rPr>
          <w:color w:val="00B050"/>
          <w:sz w:val="16"/>
          <w:szCs w:val="18"/>
        </w:rPr>
        <w:t xml:space="preserve"> Siddhirganj, Narayanganj</w:t>
      </w:r>
    </w:p>
    <w:p w:rsidR="00D03FB6" w:rsidRPr="00BB1C88" w:rsidRDefault="002920AC">
      <w:pPr>
        <w:pStyle w:val="ContactInfo"/>
        <w:rPr>
          <w:color w:val="7030A0"/>
        </w:rPr>
      </w:pPr>
      <w:r w:rsidRPr="00BB1C88">
        <w:rPr>
          <w:color w:val="7030A0"/>
        </w:rPr>
        <w:t>+8801676088718</w:t>
      </w:r>
    </w:p>
    <w:p w:rsidR="00D03FB6" w:rsidRDefault="003518BB">
      <w:pPr>
        <w:pStyle w:val="Email"/>
        <w:rPr>
          <w:rStyle w:val="Hyperlink"/>
        </w:rPr>
      </w:pPr>
      <w:hyperlink r:id="rId9" w:history="1">
        <w:r w:rsidR="00FC6987" w:rsidRPr="00581AD4">
          <w:rPr>
            <w:rStyle w:val="Hyperlink"/>
          </w:rPr>
          <w:t>nomanbinhussein@gmail.com</w:t>
        </w:r>
      </w:hyperlink>
    </w:p>
    <w:p w:rsidR="003B32E4" w:rsidRPr="00CC7449" w:rsidRDefault="003B32E4">
      <w:pPr>
        <w:pStyle w:val="Email"/>
        <w:rPr>
          <w:rFonts w:ascii="Aharoni" w:hAnsi="Aharoni"/>
          <w:color w:val="002060"/>
          <w:sz w:val="28"/>
          <w:szCs w:val="32"/>
        </w:rPr>
      </w:pPr>
      <w:r w:rsidRPr="00CC7449">
        <w:rPr>
          <w:rStyle w:val="Hyperlink"/>
          <w:rFonts w:ascii="Aharoni" w:hAnsi="Aharoni"/>
          <w:color w:val="002060"/>
          <w:sz w:val="28"/>
          <w:szCs w:val="32"/>
          <w:u w:val="none"/>
        </w:rPr>
        <w:t>nomanhasan.com</w:t>
      </w:r>
    </w:p>
    <w:p w:rsidR="00D03FB6" w:rsidRPr="00936B7E" w:rsidRDefault="003C51DD" w:rsidP="005A5F2E">
      <w:pPr>
        <w:pStyle w:val="Name"/>
        <w:pBdr>
          <w:bottom w:val="single" w:sz="4" w:space="0" w:color="7E97AD" w:themeColor="accent1"/>
        </w:pBdr>
      </w:pPr>
      <w:r w:rsidRPr="00936B7E">
        <w:t>noMan HASAn</w:t>
      </w:r>
    </w:p>
    <w:tbl>
      <w:tblPr>
        <w:tblStyle w:val="ResumeTable"/>
        <w:tblW w:w="5292" w:type="pct"/>
        <w:tblInd w:w="-270" w:type="dxa"/>
        <w:tblLook w:val="04A0" w:firstRow="1" w:lastRow="0" w:firstColumn="1" w:lastColumn="0" w:noHBand="0" w:noVBand="1"/>
        <w:tblCaption w:val="Resume layout table"/>
      </w:tblPr>
      <w:tblGrid>
        <w:gridCol w:w="2215"/>
        <w:gridCol w:w="9292"/>
      </w:tblGrid>
      <w:tr w:rsidR="00936B7E" w:rsidRPr="00936B7E" w:rsidTr="00D775EE">
        <w:trPr>
          <w:trHeight w:val="774"/>
        </w:trPr>
        <w:tc>
          <w:tcPr>
            <w:tcW w:w="2340" w:type="dxa"/>
            <w:tcMar>
              <w:right w:w="475" w:type="dxa"/>
            </w:tcMar>
          </w:tcPr>
          <w:p w:rsidR="00D03FB6" w:rsidRPr="00936B7E" w:rsidRDefault="002E50A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Career Objective</w:t>
            </w:r>
          </w:p>
        </w:tc>
        <w:tc>
          <w:tcPr>
            <w:tcW w:w="9091" w:type="dxa"/>
          </w:tcPr>
          <w:p w:rsidR="00D03FB6" w:rsidRPr="00936B7E" w:rsidRDefault="00A34D19" w:rsidP="005E0368">
            <w:pPr>
              <w:pStyle w:val="Resum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entry level programmer position that enables me to learn and nurture my programming skills further. </w:t>
            </w:r>
            <w:r w:rsidR="00E724F8">
              <w:rPr>
                <w:color w:val="000000" w:themeColor="text1"/>
              </w:rPr>
              <w:t>I hope</w:t>
            </w:r>
            <w:r>
              <w:rPr>
                <w:color w:val="000000" w:themeColor="text1"/>
              </w:rPr>
              <w:t xml:space="preserve"> to build my expertise around </w:t>
            </w:r>
            <w:r w:rsidR="0040679B">
              <w:rPr>
                <w:color w:val="000000" w:themeColor="text1"/>
              </w:rPr>
              <w:t>Web</w:t>
            </w:r>
            <w:r>
              <w:rPr>
                <w:color w:val="000000" w:themeColor="text1"/>
              </w:rPr>
              <w:t xml:space="preserve"> technologies.</w:t>
            </w:r>
            <w:r w:rsidR="005E0368">
              <w:rPr>
                <w:color w:val="000000" w:themeColor="text1"/>
              </w:rPr>
              <w:t xml:space="preserve"> </w:t>
            </w:r>
            <w:r w:rsidR="00E724F8">
              <w:rPr>
                <w:color w:val="000000" w:themeColor="text1"/>
              </w:rPr>
              <w:t>I’m also interested in Computer Vision,</w:t>
            </w:r>
            <w:r w:rsidR="005E0368">
              <w:rPr>
                <w:color w:val="000000" w:themeColor="text1"/>
              </w:rPr>
              <w:t xml:space="preserve"> Conv. Agent,</w:t>
            </w:r>
            <w:r w:rsidR="00E724F8">
              <w:rPr>
                <w:color w:val="000000" w:themeColor="text1"/>
              </w:rPr>
              <w:t xml:space="preserve"> Mobile and </w:t>
            </w:r>
            <w:r w:rsidR="00B27385">
              <w:rPr>
                <w:color w:val="000000" w:themeColor="text1"/>
              </w:rPr>
              <w:t>Game Programming.</w:t>
            </w:r>
          </w:p>
        </w:tc>
      </w:tr>
      <w:tr w:rsidR="00936B7E" w:rsidRPr="00936B7E" w:rsidTr="000D57DA">
        <w:trPr>
          <w:trHeight w:val="1439"/>
        </w:trPr>
        <w:tc>
          <w:tcPr>
            <w:tcW w:w="2340" w:type="dxa"/>
            <w:tcMar>
              <w:right w:w="475" w:type="dxa"/>
            </w:tcMar>
          </w:tcPr>
          <w:p w:rsidR="00D03FB6" w:rsidRPr="00936B7E" w:rsidRDefault="004253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Programming</w:t>
            </w:r>
            <w:r w:rsidR="003C51DD" w:rsidRPr="00936B7E">
              <w:rPr>
                <w:color w:val="000000" w:themeColor="text1"/>
              </w:rPr>
              <w:t xml:space="preserve"> skills</w:t>
            </w:r>
          </w:p>
        </w:tc>
        <w:tc>
          <w:tcPr>
            <w:tcW w:w="10512" w:type="dxa"/>
          </w:tcPr>
          <w:p w:rsidR="00175B3A" w:rsidRDefault="00175B3A" w:rsidP="00175B3A">
            <w:pPr>
              <w:pStyle w:val="ResumeText"/>
              <w:rPr>
                <w:color w:val="000000" w:themeColor="text1"/>
              </w:rPr>
            </w:pPr>
            <w:r w:rsidRPr="00B20E3E">
              <w:rPr>
                <w:b/>
                <w:bCs/>
                <w:color w:val="000000" w:themeColor="text1"/>
              </w:rPr>
              <w:t>Proficient in:</w:t>
            </w:r>
            <w:r>
              <w:rPr>
                <w:color w:val="000000" w:themeColor="text1"/>
              </w:rPr>
              <w:t xml:space="preserve"> </w:t>
            </w:r>
            <w:r w:rsidR="00894A15">
              <w:rPr>
                <w:color w:val="000000" w:themeColor="text1"/>
              </w:rPr>
              <w:t xml:space="preserve">JavaScript, Typescript, </w:t>
            </w:r>
            <w:r w:rsidR="000D57DA">
              <w:rPr>
                <w:color w:val="000000" w:themeColor="text1"/>
              </w:rPr>
              <w:t>C#, Python, C++, Java</w:t>
            </w:r>
            <w:r w:rsidR="000F0ED9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PLSQL</w:t>
            </w:r>
          </w:p>
          <w:p w:rsidR="00175B3A" w:rsidRDefault="00175B3A" w:rsidP="00175B3A">
            <w:pPr>
              <w:pStyle w:val="ResumeText"/>
              <w:rPr>
                <w:color w:val="000000" w:themeColor="text1"/>
              </w:rPr>
            </w:pPr>
            <w:r w:rsidRPr="00B20E3E">
              <w:rPr>
                <w:b/>
                <w:bCs/>
                <w:color w:val="000000" w:themeColor="text1"/>
              </w:rPr>
              <w:t>Familiar with:</w:t>
            </w:r>
            <w:r>
              <w:rPr>
                <w:color w:val="000000" w:themeColor="text1"/>
              </w:rPr>
              <w:t xml:space="preserve"> PHP, </w:t>
            </w:r>
            <w:r w:rsidR="000649E7">
              <w:rPr>
                <w:color w:val="000000" w:themeColor="text1"/>
              </w:rPr>
              <w:t>C, Linux Shell</w:t>
            </w:r>
          </w:p>
          <w:p w:rsidR="00175B3A" w:rsidRDefault="00175B3A" w:rsidP="00175B3A">
            <w:pPr>
              <w:pStyle w:val="ResumeText"/>
              <w:rPr>
                <w:color w:val="000000" w:themeColor="text1"/>
              </w:rPr>
            </w:pPr>
            <w:r w:rsidRPr="00B20E3E">
              <w:rPr>
                <w:b/>
                <w:bCs/>
                <w:color w:val="000000" w:themeColor="text1"/>
              </w:rPr>
              <w:t>Database:</w:t>
            </w:r>
            <w:r>
              <w:rPr>
                <w:color w:val="000000" w:themeColor="text1"/>
              </w:rPr>
              <w:t xml:space="preserve"> Oracle Server, </w:t>
            </w:r>
            <w:r w:rsidR="00D775EE">
              <w:rPr>
                <w:color w:val="000000" w:themeColor="text1"/>
              </w:rPr>
              <w:t xml:space="preserve">MongoDB, </w:t>
            </w:r>
            <w:r>
              <w:rPr>
                <w:color w:val="000000" w:themeColor="text1"/>
              </w:rPr>
              <w:t>Microsoft SQL Server, MYSQL</w:t>
            </w:r>
          </w:p>
          <w:p w:rsidR="00175B3A" w:rsidRPr="00936B7E" w:rsidRDefault="00425309" w:rsidP="00894A15">
            <w:pPr>
              <w:pStyle w:val="ResumeTex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Interested </w:t>
            </w:r>
            <w:r w:rsidR="004D291A">
              <w:rPr>
                <w:b/>
                <w:bCs/>
                <w:color w:val="000000" w:themeColor="text1"/>
              </w:rPr>
              <w:t>in Technologies</w:t>
            </w:r>
            <w:r w:rsidR="00175B3A" w:rsidRPr="00B20E3E">
              <w:rPr>
                <w:b/>
                <w:bCs/>
                <w:color w:val="000000" w:themeColor="text1"/>
              </w:rPr>
              <w:t>:</w:t>
            </w:r>
            <w:r w:rsidR="00175B3A">
              <w:rPr>
                <w:color w:val="000000" w:themeColor="text1"/>
              </w:rPr>
              <w:t xml:space="preserve"> </w:t>
            </w:r>
            <w:r w:rsidR="00281DB3">
              <w:rPr>
                <w:color w:val="000000" w:themeColor="text1"/>
              </w:rPr>
              <w:t>NodeJS,</w:t>
            </w:r>
            <w:r w:rsidR="00894A15">
              <w:rPr>
                <w:color w:val="000000" w:themeColor="text1"/>
              </w:rPr>
              <w:t xml:space="preserve"> Angular 2,</w:t>
            </w:r>
            <w:r w:rsidR="000D57DA">
              <w:rPr>
                <w:color w:val="000000" w:themeColor="text1"/>
              </w:rPr>
              <w:t xml:space="preserve"> ReactJS,</w:t>
            </w:r>
            <w:r w:rsidR="00894A15">
              <w:rPr>
                <w:color w:val="000000" w:themeColor="text1"/>
              </w:rPr>
              <w:t xml:space="preserve"> ASP.NET, Android,</w:t>
            </w:r>
            <w:r w:rsidR="00281DB3">
              <w:rPr>
                <w:color w:val="000000" w:themeColor="text1"/>
              </w:rPr>
              <w:t xml:space="preserve"> Django,</w:t>
            </w:r>
            <w:r>
              <w:rPr>
                <w:color w:val="000000" w:themeColor="text1"/>
              </w:rPr>
              <w:t xml:space="preserve"> </w:t>
            </w:r>
            <w:r w:rsidR="00894A15">
              <w:rPr>
                <w:color w:val="000000" w:themeColor="text1"/>
              </w:rPr>
              <w:t>OpenCV</w:t>
            </w:r>
          </w:p>
        </w:tc>
      </w:tr>
      <w:tr w:rsidR="00936B7E" w:rsidRPr="00936B7E" w:rsidTr="00C91BFE">
        <w:trPr>
          <w:trHeight w:val="1511"/>
        </w:trPr>
        <w:tc>
          <w:tcPr>
            <w:tcW w:w="2340" w:type="dxa"/>
            <w:tcMar>
              <w:right w:w="475" w:type="dxa"/>
            </w:tcMar>
          </w:tcPr>
          <w:p w:rsidR="00640C09" w:rsidRPr="00936B7E" w:rsidRDefault="00640C09" w:rsidP="00640C09">
            <w:pPr>
              <w:pStyle w:val="Heading1"/>
              <w:outlineLvl w:val="0"/>
              <w:rPr>
                <w:color w:val="000000" w:themeColor="text1"/>
              </w:rPr>
            </w:pPr>
            <w:r w:rsidRPr="00936B7E">
              <w:rPr>
                <w:color w:val="000000" w:themeColor="text1"/>
              </w:rPr>
              <w:t>Education</w:t>
            </w:r>
          </w:p>
        </w:tc>
        <w:tc>
          <w:tcPr>
            <w:tcW w:w="10512" w:type="dxa"/>
          </w:tcPr>
          <w:p w:rsidR="00936B7E" w:rsidRPr="00F41D83" w:rsidRDefault="00936B7E" w:rsidP="00640C09">
            <w:pPr>
              <w:pStyle w:val="Heading2"/>
              <w:outlineLvl w:val="1"/>
              <w:rPr>
                <w:rFonts w:asciiTheme="minorHAnsi" w:hAnsiTheme="minorHAnsi"/>
                <w:color w:val="000000" w:themeColor="text1"/>
              </w:rPr>
            </w:pPr>
            <w:r w:rsidRPr="00F41D83">
              <w:rPr>
                <w:rFonts w:asciiTheme="minorHAnsi" w:hAnsiTheme="minorHAnsi"/>
                <w:color w:val="000000" w:themeColor="text1"/>
              </w:rPr>
              <w:t xml:space="preserve">American International university-bangladesh (AIUB) </w:t>
            </w:r>
          </w:p>
          <w:p w:rsidR="00640C09" w:rsidRPr="00F91FB2" w:rsidRDefault="00936B7E" w:rsidP="00A02ACE">
            <w:pPr>
              <w:pStyle w:val="Heading2"/>
              <w:outlineLvl w:val="1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r w:rsidRPr="00F91FB2">
              <w:rPr>
                <w:rFonts w:asciiTheme="minorHAnsi" w:hAnsiTheme="minorHAnsi"/>
                <w:color w:val="000000" w:themeColor="text1"/>
              </w:rPr>
              <w:t>B.SC. in software engineering</w:t>
            </w:r>
            <w:r w:rsidR="0007315F" w:rsidRPr="00F91FB2">
              <w:rPr>
                <w:rFonts w:asciiTheme="minorHAnsi" w:hAnsiTheme="minorHAnsi"/>
                <w:color w:val="000000" w:themeColor="text1"/>
              </w:rPr>
              <w:t xml:space="preserve"> (2013-2016)</w:t>
            </w:r>
            <w:r w:rsidR="00A02ACE" w:rsidRPr="00F91FB2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F91FB2">
              <w:rPr>
                <w:rFonts w:asciiTheme="minorHAnsi" w:hAnsiTheme="minorHAnsi"/>
                <w:color w:val="000000" w:themeColor="text1"/>
              </w:rPr>
              <w:t>CGPA: 3.</w:t>
            </w:r>
            <w:r w:rsidR="009162D9">
              <w:rPr>
                <w:rFonts w:asciiTheme="minorHAnsi" w:hAnsiTheme="minorHAnsi"/>
                <w:color w:val="000000" w:themeColor="text1"/>
              </w:rPr>
              <w:t>35</w:t>
            </w:r>
          </w:p>
          <w:p w:rsidR="00936B7E" w:rsidRDefault="00936B7E" w:rsidP="005D14B0">
            <w:pPr>
              <w:pStyle w:val="ResumeText"/>
              <w:rPr>
                <w:color w:val="000000" w:themeColor="text1"/>
              </w:rPr>
            </w:pPr>
            <w:r w:rsidRPr="00F91FB2">
              <w:rPr>
                <w:b/>
                <w:bCs/>
                <w:color w:val="000000" w:themeColor="text1"/>
              </w:rPr>
              <w:t xml:space="preserve">Major Courses: </w:t>
            </w:r>
            <w:r w:rsidR="005D14B0" w:rsidRPr="00F91FB2">
              <w:rPr>
                <w:b/>
                <w:bCs/>
                <w:color w:val="000000" w:themeColor="text1"/>
              </w:rPr>
              <w:t xml:space="preserve"> </w:t>
            </w:r>
            <w:r w:rsidR="005D14B0">
              <w:rPr>
                <w:color w:val="000000" w:themeColor="text1"/>
              </w:rPr>
              <w:t>ASP.NET, Embedded Programming(Android), ADBMS(Oracle)</w:t>
            </w:r>
          </w:p>
          <w:p w:rsidR="00F91FB2" w:rsidRDefault="00F91FB2" w:rsidP="00F91FB2">
            <w:pPr>
              <w:pStyle w:val="ResumeTex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HSC</w:t>
            </w:r>
            <w:r w:rsidR="00D775EE">
              <w:rPr>
                <w:b/>
                <w:bCs/>
                <w:color w:val="000000" w:themeColor="text1"/>
              </w:rPr>
              <w:t>(2012)</w:t>
            </w:r>
            <w:r>
              <w:rPr>
                <w:b/>
                <w:bCs/>
                <w:color w:val="000000" w:themeColor="text1"/>
              </w:rPr>
              <w:t xml:space="preserve">: GPA 5.00 From </w:t>
            </w:r>
            <w:r w:rsidR="00771236" w:rsidRPr="00771236">
              <w:rPr>
                <w:b/>
                <w:bCs/>
                <w:color w:val="000000" w:themeColor="text1"/>
              </w:rPr>
              <w:t xml:space="preserve">Bir Shreshtha Noor Mohammad </w:t>
            </w:r>
            <w:r w:rsidR="00425309">
              <w:rPr>
                <w:b/>
                <w:bCs/>
                <w:color w:val="000000" w:themeColor="text1"/>
              </w:rPr>
              <w:t xml:space="preserve">Rifles </w:t>
            </w:r>
            <w:r w:rsidR="00771236" w:rsidRPr="00771236">
              <w:rPr>
                <w:b/>
                <w:bCs/>
                <w:color w:val="000000" w:themeColor="text1"/>
              </w:rPr>
              <w:t>Public College</w:t>
            </w:r>
          </w:p>
          <w:p w:rsidR="00771236" w:rsidRPr="00771236" w:rsidRDefault="00F91FB2" w:rsidP="00F91FB2">
            <w:pPr>
              <w:pStyle w:val="ResumeTex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SSC</w:t>
            </w:r>
            <w:r w:rsidR="00D775EE">
              <w:rPr>
                <w:b/>
                <w:bCs/>
                <w:color w:val="000000" w:themeColor="text1"/>
              </w:rPr>
              <w:t>(2010)</w:t>
            </w:r>
            <w:r>
              <w:rPr>
                <w:b/>
                <w:bCs/>
                <w:color w:val="000000" w:themeColor="text1"/>
              </w:rPr>
              <w:t xml:space="preserve">: </w:t>
            </w:r>
            <w:r w:rsidR="00F96663">
              <w:rPr>
                <w:b/>
                <w:bCs/>
                <w:color w:val="000000" w:themeColor="text1"/>
              </w:rPr>
              <w:t>GPA</w:t>
            </w:r>
            <w:r>
              <w:rPr>
                <w:b/>
                <w:bCs/>
                <w:color w:val="000000" w:themeColor="text1"/>
              </w:rPr>
              <w:t xml:space="preserve"> 5.00 From </w:t>
            </w:r>
            <w:r w:rsidR="00771236" w:rsidRPr="00771236">
              <w:rPr>
                <w:b/>
                <w:bCs/>
                <w:color w:val="000000" w:themeColor="text1"/>
              </w:rPr>
              <w:t>A. K. High School and College</w:t>
            </w:r>
            <w:r>
              <w:rPr>
                <w:b/>
                <w:bCs/>
                <w:color w:val="000000" w:themeColor="text1"/>
              </w:rPr>
              <w:t>, Dania Dhaka</w:t>
            </w:r>
          </w:p>
        </w:tc>
      </w:tr>
      <w:tr w:rsidR="00C91BFE" w:rsidRPr="00936B7E" w:rsidTr="00C91BFE">
        <w:trPr>
          <w:trHeight w:val="1196"/>
        </w:trPr>
        <w:tc>
          <w:tcPr>
            <w:tcW w:w="2340" w:type="dxa"/>
            <w:tcMar>
              <w:right w:w="475" w:type="dxa"/>
            </w:tcMar>
          </w:tcPr>
          <w:p w:rsidR="00C91BFE" w:rsidRPr="00936B7E" w:rsidRDefault="00C91BFE" w:rsidP="00640C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Live websites</w:t>
            </w:r>
          </w:p>
        </w:tc>
        <w:tc>
          <w:tcPr>
            <w:tcW w:w="10512" w:type="dxa"/>
          </w:tcPr>
          <w:p w:rsidR="00C91BFE" w:rsidRPr="00C91BFE" w:rsidRDefault="00C91BFE" w:rsidP="00C91BFE">
            <w:pPr>
              <w:pStyle w:val="ResumeText"/>
              <w:rPr>
                <w:b/>
                <w:bCs/>
                <w:color w:val="0070C0"/>
                <w:sz w:val="22"/>
                <w:szCs w:val="22"/>
                <w:u w:val="single"/>
              </w:rPr>
            </w:pPr>
            <w:r w:rsidRPr="00C91BFE">
              <w:rPr>
                <w:b/>
                <w:bCs/>
                <w:color w:val="0070C0"/>
                <w:sz w:val="22"/>
                <w:szCs w:val="22"/>
                <w:u w:val="single"/>
              </w:rPr>
              <w:t>tuitionstock.com</w:t>
            </w:r>
          </w:p>
          <w:p w:rsidR="00C91BFE" w:rsidRDefault="00C91BFE" w:rsidP="00C91BFE">
            <w:pPr>
              <w:pStyle w:val="ResumeText"/>
              <w:rPr>
                <w:color w:val="auto"/>
              </w:rPr>
            </w:pPr>
            <w:r w:rsidRPr="00C91BFE">
              <w:rPr>
                <w:b/>
                <w:bCs/>
                <w:color w:val="auto"/>
              </w:rPr>
              <w:t>Development Tools</w:t>
            </w:r>
            <w:r w:rsidRPr="00C91BFE">
              <w:rPr>
                <w:color w:val="auto"/>
              </w:rPr>
              <w:t>: MongoDB, Express, Angular 2, NodeJS</w:t>
            </w:r>
            <w:r>
              <w:rPr>
                <w:color w:val="auto"/>
              </w:rPr>
              <w:t xml:space="preserve"> (MEAN Stack 2.0)</w:t>
            </w:r>
          </w:p>
          <w:p w:rsidR="00C91BFE" w:rsidRDefault="00C91BFE" w:rsidP="00C91BFE">
            <w:pPr>
              <w:pStyle w:val="ResumeText"/>
              <w:rPr>
                <w:color w:val="auto"/>
              </w:rPr>
            </w:pPr>
            <w:r w:rsidRPr="00C91BFE">
              <w:rPr>
                <w:b/>
                <w:bCs/>
                <w:color w:val="auto"/>
              </w:rPr>
              <w:t>Deployment:</w:t>
            </w:r>
            <w:r>
              <w:rPr>
                <w:color w:val="auto"/>
              </w:rPr>
              <w:t xml:space="preserve"> AWS EC2</w:t>
            </w:r>
            <w:bookmarkStart w:id="0" w:name="_GoBack"/>
            <w:bookmarkEnd w:id="0"/>
          </w:p>
          <w:p w:rsidR="00C91BFE" w:rsidRPr="00C91BFE" w:rsidRDefault="00C91BFE" w:rsidP="00C91BFE">
            <w:pPr>
              <w:pStyle w:val="ResumeText"/>
              <w:rPr>
                <w:b/>
                <w:bCs/>
                <w:color w:val="0070C0"/>
                <w:sz w:val="22"/>
                <w:szCs w:val="22"/>
                <w:u w:val="single"/>
              </w:rPr>
            </w:pPr>
            <w:r w:rsidRPr="00C91BFE">
              <w:rPr>
                <w:b/>
                <w:bCs/>
                <w:color w:val="0070C0"/>
                <w:sz w:val="22"/>
                <w:szCs w:val="22"/>
                <w:u w:val="single"/>
              </w:rPr>
              <w:t>nomanhasan.com</w:t>
            </w:r>
          </w:p>
          <w:p w:rsidR="00C91BFE" w:rsidRPr="00C91BFE" w:rsidRDefault="00C91BFE" w:rsidP="00C91BFE">
            <w:pPr>
              <w:pStyle w:val="ResumeText"/>
              <w:tabs>
                <w:tab w:val="left" w:pos="4710"/>
              </w:tabs>
              <w:rPr>
                <w:color w:val="auto"/>
              </w:rPr>
            </w:pPr>
            <w:r w:rsidRPr="00C91BFE">
              <w:rPr>
                <w:b/>
                <w:bCs/>
                <w:color w:val="auto"/>
              </w:rPr>
              <w:t>Development Tools</w:t>
            </w:r>
            <w:r w:rsidRPr="00C91BFE">
              <w:rPr>
                <w:color w:val="auto"/>
              </w:rPr>
              <w:t>: React JS, Webpack</w:t>
            </w:r>
            <w:r>
              <w:rPr>
                <w:color w:val="auto"/>
              </w:rPr>
              <w:t xml:space="preserve"> – Staic Site</w:t>
            </w:r>
            <w:r>
              <w:rPr>
                <w:color w:val="auto"/>
              </w:rPr>
              <w:tab/>
            </w:r>
          </w:p>
        </w:tc>
      </w:tr>
      <w:tr w:rsidR="00936B7E" w:rsidRPr="00936B7E" w:rsidTr="00C91BFE">
        <w:trPr>
          <w:trHeight w:val="3266"/>
        </w:trPr>
        <w:tc>
          <w:tcPr>
            <w:tcW w:w="2340" w:type="dxa"/>
            <w:tcMar>
              <w:right w:w="475" w:type="dxa"/>
            </w:tcMar>
          </w:tcPr>
          <w:p w:rsidR="00640C09" w:rsidRPr="00936B7E" w:rsidRDefault="00640C09" w:rsidP="00640C09">
            <w:pPr>
              <w:pStyle w:val="Heading1"/>
              <w:outlineLvl w:val="0"/>
              <w:rPr>
                <w:color w:val="000000" w:themeColor="text1"/>
              </w:rPr>
            </w:pPr>
            <w:r w:rsidRPr="00936B7E">
              <w:rPr>
                <w:color w:val="000000" w:themeColor="text1"/>
              </w:rPr>
              <w:t>Software projects</w:t>
            </w:r>
          </w:p>
        </w:tc>
        <w:tc>
          <w:tcPr>
            <w:tcW w:w="10512" w:type="dxa"/>
          </w:tcPr>
          <w:p w:rsidR="00894A15" w:rsidRPr="00E526C9" w:rsidRDefault="00894A15" w:rsidP="00894A15">
            <w:pPr>
              <w:pStyle w:val="Heading2"/>
              <w:spacing w:line="240" w:lineRule="auto"/>
              <w:outlineLvl w:val="1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Angular 2 full Website with webpack</w:t>
            </w:r>
          </w:p>
          <w:p w:rsidR="00894A15" w:rsidRPr="00E526C9" w:rsidRDefault="00894A15" w:rsidP="00894A15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Tools:</w:t>
            </w:r>
            <w:r w:rsidRPr="00E526C9">
              <w:rPr>
                <w:color w:val="auto"/>
              </w:rPr>
              <w:t xml:space="preserve"> </w:t>
            </w:r>
            <w:r>
              <w:rPr>
                <w:color w:val="auto"/>
              </w:rPr>
              <w:t>Typescript, Angular 2,  Bootstrap and Angular-CLI</w:t>
            </w:r>
          </w:p>
          <w:p w:rsidR="00894A15" w:rsidRPr="00E526C9" w:rsidRDefault="00894A15" w:rsidP="00894A15">
            <w:pPr>
              <w:spacing w:line="240" w:lineRule="auto"/>
              <w:rPr>
                <w:rStyle w:val="Hyperlink"/>
                <w:color w:val="auto"/>
              </w:rPr>
            </w:pPr>
            <w:r w:rsidRPr="00E526C9">
              <w:rPr>
                <w:b/>
                <w:bCs/>
                <w:color w:val="auto"/>
              </w:rPr>
              <w:t xml:space="preserve">Description: </w:t>
            </w:r>
            <w:r w:rsidRPr="00E526C9">
              <w:rPr>
                <w:color w:val="auto"/>
              </w:rPr>
              <w:t xml:space="preserve">This is a </w:t>
            </w:r>
            <w:r>
              <w:rPr>
                <w:color w:val="auto"/>
              </w:rPr>
              <w:t xml:space="preserve">REST API Client which encompasses a full website. Starting from User authentication to Account Management, Product browsing, interacting everything in Angular 2. 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br/>
            </w:r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Pr="00A142B3">
              <w:rPr>
                <w:color w:val="auto"/>
                <w:u w:val="single"/>
              </w:rPr>
              <w:t>https://github.com/nomanHasan/Angular2-Full-Website-with-Webpack</w:t>
            </w:r>
          </w:p>
          <w:p w:rsidR="00894A15" w:rsidRDefault="00894A15" w:rsidP="00E526C9">
            <w:pPr>
              <w:pStyle w:val="Heading2"/>
              <w:spacing w:line="240" w:lineRule="auto"/>
              <w:outlineLvl w:val="1"/>
              <w:rPr>
                <w:color w:val="000000" w:themeColor="text1"/>
                <w:sz w:val="22"/>
                <w:szCs w:val="22"/>
              </w:rPr>
            </w:pPr>
          </w:p>
          <w:p w:rsidR="00BC5856" w:rsidRPr="00E526C9" w:rsidRDefault="00BC5856" w:rsidP="00E526C9">
            <w:pPr>
              <w:pStyle w:val="Heading2"/>
              <w:spacing w:line="240" w:lineRule="auto"/>
              <w:outlineLvl w:val="1"/>
              <w:rPr>
                <w:color w:val="000000" w:themeColor="text1"/>
                <w:sz w:val="22"/>
                <w:szCs w:val="22"/>
              </w:rPr>
            </w:pPr>
            <w:r w:rsidRPr="00E526C9">
              <w:rPr>
                <w:color w:val="000000" w:themeColor="text1"/>
                <w:sz w:val="22"/>
                <w:szCs w:val="22"/>
              </w:rPr>
              <w:t>NLP-Based conversational agent</w:t>
            </w:r>
          </w:p>
          <w:p w:rsidR="00BC5856" w:rsidRPr="00E526C9" w:rsidRDefault="00BC5856" w:rsidP="00E526C9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Tools:</w:t>
            </w:r>
            <w:r w:rsidRPr="00E526C9">
              <w:rPr>
                <w:color w:val="auto"/>
              </w:rPr>
              <w:t xml:space="preserve"> Python, NLTK, Stanford CoreNLP, MongoDB</w:t>
            </w:r>
          </w:p>
          <w:p w:rsidR="00BC5856" w:rsidRPr="00E526C9" w:rsidRDefault="00BC5856" w:rsidP="00E526C9">
            <w:pPr>
              <w:spacing w:line="240" w:lineRule="auto"/>
              <w:rPr>
                <w:color w:val="auto"/>
              </w:rPr>
            </w:pPr>
            <w:r w:rsidRPr="007A26B1">
              <w:rPr>
                <w:b/>
                <w:bCs/>
                <w:color w:val="auto"/>
              </w:rPr>
              <w:t>Description:</w:t>
            </w:r>
            <w:r w:rsidRPr="00E526C9">
              <w:rPr>
                <w:color w:val="auto"/>
              </w:rPr>
              <w:t xml:space="preserve"> This is a NLP-Based Conversational Agent that receives questions from the User and then answers the question by Natural Language Processing based Analysis. </w:t>
            </w:r>
          </w:p>
          <w:p w:rsidR="00BC5856" w:rsidRDefault="00BC5856" w:rsidP="00E526C9">
            <w:pPr>
              <w:pStyle w:val="ResumeText"/>
              <w:spacing w:line="240" w:lineRule="auto"/>
              <w:rPr>
                <w:rStyle w:val="Hyperlink"/>
                <w:color w:val="auto"/>
                <w:kern w:val="0"/>
              </w:rPr>
            </w:pPr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hyperlink r:id="rId10" w:history="1">
              <w:r w:rsidR="00D775EE" w:rsidRPr="00E526C9">
                <w:rPr>
                  <w:rStyle w:val="Hyperlink"/>
                  <w:color w:val="auto"/>
                  <w:kern w:val="0"/>
                </w:rPr>
                <w:t>https://github.com/nomanHasan/NLP-Based-WIKI-Agent</w:t>
              </w:r>
            </w:hyperlink>
          </w:p>
          <w:p w:rsidR="00C91BFE" w:rsidRDefault="00C91BFE" w:rsidP="00E526C9">
            <w:pPr>
              <w:pStyle w:val="ResumeText"/>
              <w:spacing w:line="240" w:lineRule="auto"/>
              <w:rPr>
                <w:rStyle w:val="Hyperlink"/>
                <w:color w:val="auto"/>
                <w:kern w:val="0"/>
              </w:rPr>
            </w:pPr>
          </w:p>
          <w:p w:rsidR="00C91BFE" w:rsidRPr="00E526C9" w:rsidRDefault="00C91BFE" w:rsidP="00C91BFE">
            <w:pPr>
              <w:pStyle w:val="Heading2"/>
              <w:spacing w:line="240" w:lineRule="auto"/>
              <w:outlineLvl w:val="1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Node express mongo rest api server</w:t>
            </w:r>
          </w:p>
          <w:p w:rsidR="00C91BFE" w:rsidRPr="00E526C9" w:rsidRDefault="00C91BFE" w:rsidP="00C91BFE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Tools:</w:t>
            </w:r>
            <w:r w:rsidRPr="00E526C9">
              <w:rPr>
                <w:color w:val="auto"/>
              </w:rPr>
              <w:t xml:space="preserve"> </w:t>
            </w:r>
            <w:r>
              <w:rPr>
                <w:color w:val="auto"/>
              </w:rPr>
              <w:t>Node, Express, Mongo, JWT authentication</w:t>
            </w:r>
          </w:p>
          <w:p w:rsidR="00C91BFE" w:rsidRPr="00E526C9" w:rsidRDefault="00C91BFE" w:rsidP="00C91BFE">
            <w:pPr>
              <w:spacing w:line="240" w:lineRule="auto"/>
              <w:rPr>
                <w:color w:val="auto"/>
              </w:rPr>
            </w:pPr>
            <w:r w:rsidRPr="007A26B1">
              <w:rPr>
                <w:b/>
                <w:bCs/>
                <w:color w:val="auto"/>
              </w:rPr>
              <w:t>Description:</w:t>
            </w:r>
            <w:r w:rsidRPr="00E526C9">
              <w:rPr>
                <w:color w:val="auto"/>
              </w:rPr>
              <w:t xml:space="preserve"> </w:t>
            </w:r>
            <w:r>
              <w:rPr>
                <w:color w:val="auto"/>
              </w:rPr>
              <w:t>This is a REST API Server built with MEN software stack. It is a type of E-Commerce web Server ready for mobile Apps. It does not generate pages on the server.</w:t>
            </w:r>
          </w:p>
          <w:p w:rsidR="00C91BFE" w:rsidRPr="00E526C9" w:rsidRDefault="00C91BFE" w:rsidP="00E526C9">
            <w:pPr>
              <w:pStyle w:val="ResumeText"/>
              <w:spacing w:line="240" w:lineRule="auto"/>
              <w:rPr>
                <w:color w:val="auto"/>
                <w:kern w:val="0"/>
                <w:u w:val="single"/>
              </w:rPr>
            </w:pPr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hyperlink r:id="rId11" w:history="1">
              <w:r w:rsidRPr="00A142B3">
                <w:rPr>
                  <w:rStyle w:val="Hyperlink"/>
                  <w:color w:val="auto"/>
                  <w:kern w:val="0"/>
                </w:rPr>
                <w:t>https://github.com/nomanHasan/Node-Express-Mongo-REST-API-Server</w:t>
              </w:r>
            </w:hyperlink>
          </w:p>
          <w:p w:rsidR="00D775EE" w:rsidRPr="00E526C9" w:rsidRDefault="00D775EE" w:rsidP="00E526C9">
            <w:pPr>
              <w:pStyle w:val="ResumeText"/>
              <w:spacing w:line="240" w:lineRule="auto"/>
              <w:rPr>
                <w:color w:val="auto"/>
              </w:rPr>
            </w:pPr>
          </w:p>
          <w:p w:rsidR="00640C09" w:rsidRPr="00E526C9" w:rsidRDefault="00640C09" w:rsidP="00E526C9">
            <w:pPr>
              <w:pStyle w:val="Heading2"/>
              <w:spacing w:line="240" w:lineRule="auto"/>
              <w:outlineLvl w:val="1"/>
              <w:rPr>
                <w:color w:val="auto"/>
                <w:sz w:val="22"/>
                <w:szCs w:val="22"/>
              </w:rPr>
            </w:pPr>
            <w:r w:rsidRPr="00E526C9">
              <w:rPr>
                <w:color w:val="auto"/>
                <w:sz w:val="22"/>
                <w:szCs w:val="22"/>
              </w:rPr>
              <w:t>Face Recognition system with face-login</w:t>
            </w:r>
          </w:p>
          <w:p w:rsidR="00640C09" w:rsidRPr="00E526C9" w:rsidRDefault="00D02FCE" w:rsidP="00E526C9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</w:t>
            </w:r>
            <w:r w:rsidR="00640C09" w:rsidRPr="00E526C9">
              <w:rPr>
                <w:b/>
                <w:bCs/>
                <w:color w:val="auto"/>
              </w:rPr>
              <w:t>:</w:t>
            </w:r>
            <w:r w:rsidR="00640C09" w:rsidRPr="00E526C9">
              <w:rPr>
                <w:color w:val="auto"/>
              </w:rPr>
              <w:t xml:space="preserve"> C++,  OpenCV for Computer vision and QT</w:t>
            </w:r>
          </w:p>
          <w:p w:rsidR="00F93456" w:rsidRPr="00E526C9" w:rsidRDefault="00640C09" w:rsidP="00E526C9">
            <w:pPr>
              <w:spacing w:line="240" w:lineRule="auto"/>
              <w:rPr>
                <w:rStyle w:val="Hyperlink"/>
                <w:color w:val="auto"/>
              </w:rPr>
            </w:pPr>
            <w:r w:rsidRPr="00E526C9">
              <w:rPr>
                <w:b/>
                <w:bCs/>
                <w:color w:val="auto"/>
              </w:rPr>
              <w:t xml:space="preserve">Description: </w:t>
            </w:r>
            <w:r w:rsidRPr="00E526C9">
              <w:rPr>
                <w:color w:val="auto"/>
              </w:rPr>
              <w:t xml:space="preserve">I have developed this software as a part of Software project course at </w:t>
            </w:r>
            <w:r w:rsidR="00936B7E" w:rsidRPr="00E526C9">
              <w:rPr>
                <w:color w:val="auto"/>
              </w:rPr>
              <w:t>my</w:t>
            </w:r>
            <w:r w:rsidRPr="00E526C9">
              <w:rPr>
                <w:color w:val="auto"/>
              </w:rPr>
              <w:t xml:space="preserve"> university. This software can identify faces using </w:t>
            </w:r>
            <w:r w:rsidRPr="00E526C9">
              <w:rPr>
                <w:rStyle w:val="Emphasis"/>
                <w:rFonts w:cs="Arial"/>
                <w:i w:val="0"/>
                <w:iCs w:val="0"/>
                <w:color w:val="auto"/>
                <w:shd w:val="clear" w:color="auto" w:fill="FFFFFF"/>
              </w:rPr>
              <w:t>Haar</w:t>
            </w:r>
            <w:r w:rsidRPr="00E526C9">
              <w:rPr>
                <w:rStyle w:val="apple-converted-space"/>
                <w:rFonts w:cs="Arial"/>
                <w:color w:val="auto"/>
                <w:shd w:val="clear" w:color="auto" w:fill="FFFFFF"/>
              </w:rPr>
              <w:t> </w:t>
            </w:r>
            <w:r w:rsidRPr="00E526C9">
              <w:rPr>
                <w:rFonts w:cs="Arial"/>
                <w:color w:val="auto"/>
                <w:shd w:val="clear" w:color="auto" w:fill="FFFFFF"/>
              </w:rPr>
              <w:t>feature-based</w:t>
            </w:r>
            <w:r w:rsidRPr="00E526C9">
              <w:rPr>
                <w:rStyle w:val="apple-converted-space"/>
                <w:rFonts w:cs="Arial"/>
                <w:color w:val="auto"/>
                <w:shd w:val="clear" w:color="auto" w:fill="FFFFFF"/>
              </w:rPr>
              <w:t> </w:t>
            </w:r>
            <w:r w:rsidRPr="00E526C9">
              <w:rPr>
                <w:rStyle w:val="Emphasis"/>
                <w:rFonts w:cs="Arial"/>
                <w:i w:val="0"/>
                <w:iCs w:val="0"/>
                <w:color w:val="auto"/>
                <w:shd w:val="clear" w:color="auto" w:fill="FFFFFF"/>
              </w:rPr>
              <w:t>cascade</w:t>
            </w:r>
            <w:r w:rsidRPr="00E526C9">
              <w:rPr>
                <w:rStyle w:val="apple-converted-space"/>
                <w:rFonts w:cs="Arial"/>
                <w:color w:val="auto"/>
                <w:shd w:val="clear" w:color="auto" w:fill="FFFFFF"/>
              </w:rPr>
              <w:t> </w:t>
            </w:r>
            <w:r w:rsidRPr="00E526C9">
              <w:rPr>
                <w:rFonts w:cs="Arial"/>
                <w:color w:val="auto"/>
                <w:shd w:val="clear" w:color="auto" w:fill="FFFFFF"/>
              </w:rPr>
              <w:t>classifiers and can recognize faces using Eigenface Algorithm.</w:t>
            </w:r>
            <w:r w:rsidR="00F91FB2" w:rsidRPr="00E526C9">
              <w:rPr>
                <w:rFonts w:cs="Arial"/>
                <w:color w:val="auto"/>
                <w:shd w:val="clear" w:color="auto" w:fill="FFFFFF"/>
              </w:rPr>
              <w:t xml:space="preserve"> It recognizes </w:t>
            </w:r>
            <w:r w:rsidR="006B0B24" w:rsidRPr="00E526C9">
              <w:rPr>
                <w:rFonts w:cs="Arial"/>
                <w:color w:val="auto"/>
                <w:shd w:val="clear" w:color="auto" w:fill="FFFFFF"/>
              </w:rPr>
              <w:t>registered user</w:t>
            </w:r>
            <w:r w:rsidR="00F91FB2" w:rsidRPr="00E526C9">
              <w:rPr>
                <w:rFonts w:cs="Arial"/>
                <w:color w:val="auto"/>
                <w:shd w:val="clear" w:color="auto" w:fill="FFFFFF"/>
              </w:rPr>
              <w:t xml:space="preserve"> </w:t>
            </w:r>
            <w:r w:rsidR="005F62D5" w:rsidRPr="00E526C9">
              <w:rPr>
                <w:rFonts w:cs="Arial"/>
                <w:color w:val="auto"/>
                <w:shd w:val="clear" w:color="auto" w:fill="FFFFFF"/>
              </w:rPr>
              <w:t>and let them log into the system.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br/>
            </w:r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hyperlink r:id="rId12" w:history="1">
              <w:r w:rsidR="00936B7E" w:rsidRPr="00E526C9">
                <w:rPr>
                  <w:rStyle w:val="Hyperlink"/>
                  <w:color w:val="auto"/>
                </w:rPr>
                <w:t>https://github.com/nomanHasan/FaceRecognition1.2</w:t>
              </w:r>
            </w:hyperlink>
          </w:p>
          <w:p w:rsidR="00D775EE" w:rsidRPr="00E526C9" w:rsidRDefault="00D775EE" w:rsidP="00E526C9">
            <w:pPr>
              <w:spacing w:line="240" w:lineRule="auto"/>
              <w:rPr>
                <w:color w:val="auto"/>
              </w:rPr>
            </w:pPr>
          </w:p>
          <w:p w:rsidR="00EA4700" w:rsidRPr="00E526C9" w:rsidRDefault="00EA4700" w:rsidP="00EA4700">
            <w:pPr>
              <w:pStyle w:val="Heading2"/>
              <w:spacing w:line="240" w:lineRule="auto"/>
              <w:outlineLvl w:val="1"/>
              <w:rPr>
                <w:color w:val="auto"/>
                <w:sz w:val="22"/>
                <w:szCs w:val="22"/>
              </w:rPr>
            </w:pPr>
            <w:r w:rsidRPr="00E526C9">
              <w:rPr>
                <w:color w:val="auto"/>
                <w:sz w:val="22"/>
                <w:szCs w:val="22"/>
              </w:rPr>
              <w:t>a Forum website with social networking features</w:t>
            </w:r>
          </w:p>
          <w:p w:rsidR="00EA4700" w:rsidRPr="00E526C9" w:rsidRDefault="00EA4700" w:rsidP="00EA4700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Tools:</w:t>
            </w:r>
            <w:r w:rsidRPr="00E526C9">
              <w:rPr>
                <w:color w:val="auto"/>
              </w:rPr>
              <w:t xml:space="preserve"> C#, Microsoft ASP.NET MVC Framework, Oracle 11,Bootstrap</w:t>
            </w:r>
          </w:p>
          <w:p w:rsidR="00EA4700" w:rsidRPr="00E526C9" w:rsidRDefault="00EA4700" w:rsidP="00EA4700">
            <w:pPr>
              <w:spacing w:line="240" w:lineRule="auto"/>
              <w:rPr>
                <w:rStyle w:val="Hyperlink"/>
                <w:color w:val="auto"/>
              </w:rPr>
            </w:pPr>
            <w:r w:rsidRPr="00E526C9">
              <w:rPr>
                <w:b/>
                <w:bCs/>
                <w:color w:val="auto"/>
              </w:rPr>
              <w:t xml:space="preserve">Description: </w:t>
            </w:r>
            <w:r w:rsidRPr="00E526C9">
              <w:rPr>
                <w:color w:val="auto"/>
              </w:rPr>
              <w:t>This is a complete forum site with proper role and group management. It also includes status, timeline and messaging capabilities. Oracle 11g2 is used as Database.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br/>
            </w:r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hyperlink r:id="rId13" w:history="1">
              <w:r w:rsidRPr="00E526C9">
                <w:rPr>
                  <w:rStyle w:val="Hyperlink"/>
                  <w:color w:val="auto"/>
                </w:rPr>
                <w:t>https://github.com/nomanHasan/ForumSite</w:t>
              </w:r>
            </w:hyperlink>
          </w:p>
          <w:p w:rsidR="00EA4700" w:rsidRPr="00E526C9" w:rsidRDefault="00EA4700" w:rsidP="00EA4700">
            <w:pPr>
              <w:spacing w:line="240" w:lineRule="auto"/>
              <w:rPr>
                <w:color w:val="auto"/>
              </w:rPr>
            </w:pPr>
          </w:p>
          <w:p w:rsidR="00EA4700" w:rsidRPr="00E526C9" w:rsidRDefault="00EA4700" w:rsidP="00EA4700">
            <w:pPr>
              <w:pStyle w:val="Heading2"/>
              <w:spacing w:line="240" w:lineRule="auto"/>
              <w:outlineLvl w:val="1"/>
              <w:rPr>
                <w:color w:val="auto"/>
                <w:sz w:val="22"/>
                <w:szCs w:val="22"/>
              </w:rPr>
            </w:pPr>
            <w:r w:rsidRPr="00E526C9">
              <w:rPr>
                <w:color w:val="auto"/>
                <w:sz w:val="22"/>
                <w:szCs w:val="22"/>
              </w:rPr>
              <w:t>java opengl game engine</w:t>
            </w:r>
          </w:p>
          <w:p w:rsidR="00EA4700" w:rsidRPr="00E526C9" w:rsidRDefault="00EA4700" w:rsidP="00EA4700">
            <w:pPr>
              <w:pStyle w:val="ResumeText"/>
              <w:spacing w:line="240" w:lineRule="auto"/>
              <w:rPr>
                <w:color w:val="auto"/>
              </w:rPr>
            </w:pPr>
            <w:r w:rsidRPr="00E526C9">
              <w:rPr>
                <w:b/>
                <w:bCs/>
                <w:color w:val="auto"/>
              </w:rPr>
              <w:t>Development Tools:</w:t>
            </w:r>
            <w:r w:rsidRPr="00E526C9">
              <w:rPr>
                <w:color w:val="auto"/>
              </w:rPr>
              <w:t xml:space="preserve"> Java, LWJGL library  with  modern OpenGL</w:t>
            </w:r>
          </w:p>
          <w:p w:rsidR="00EA4700" w:rsidRPr="00E526C9" w:rsidRDefault="00EA4700" w:rsidP="00EA4700">
            <w:pPr>
              <w:pStyle w:val="ResumeText"/>
              <w:spacing w:line="240" w:lineRule="auto"/>
              <w:rPr>
                <w:color w:val="auto"/>
                <w:kern w:val="0"/>
                <w:u w:val="single"/>
              </w:rPr>
            </w:pPr>
            <w:r w:rsidRPr="00E526C9">
              <w:rPr>
                <w:b/>
                <w:bCs/>
                <w:color w:val="auto"/>
              </w:rPr>
              <w:t xml:space="preserve">Description: </w:t>
            </w:r>
            <w:r w:rsidRPr="00E526C9">
              <w:rPr>
                <w:color w:val="auto"/>
              </w:rPr>
              <w:t>This game engine is built with a game called – “Builder’s Guild”. A 3D Open world, Sandbox game with the feature of crafting and building game objects.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br/>
            </w:r>
            <w:r w:rsidRPr="00E526C9">
              <w:rPr>
                <w:rFonts w:ascii="Arial" w:hAnsi="Arial" w:cs="Arial"/>
                <w:b/>
                <w:bCs/>
                <w:color w:val="auto"/>
                <w:shd w:val="clear" w:color="auto" w:fill="FFFFFF"/>
              </w:rPr>
              <w:t>Github Repository:</w:t>
            </w:r>
            <w:r w:rsidRPr="00E526C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hyperlink r:id="rId14" w:history="1">
              <w:r w:rsidRPr="00E526C9">
                <w:rPr>
                  <w:rStyle w:val="Hyperlink"/>
                  <w:color w:val="auto"/>
                </w:rPr>
                <w:t>https://github.com/nomanHasan/LWJGLGameEngine</w:t>
              </w:r>
            </w:hyperlink>
          </w:p>
          <w:p w:rsidR="00F41D83" w:rsidRPr="00936B7E" w:rsidRDefault="00F41D83" w:rsidP="00E526C9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D775EE" w:rsidRPr="00936B7E" w:rsidTr="00C91BFE">
        <w:trPr>
          <w:trHeight w:val="161"/>
        </w:trPr>
        <w:tc>
          <w:tcPr>
            <w:tcW w:w="2340" w:type="dxa"/>
            <w:tcMar>
              <w:right w:w="475" w:type="dxa"/>
            </w:tcMar>
          </w:tcPr>
          <w:p w:rsidR="00D775EE" w:rsidRDefault="00D775EE" w:rsidP="00640C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ALL PROJECTS</w:t>
            </w:r>
          </w:p>
        </w:tc>
        <w:tc>
          <w:tcPr>
            <w:tcW w:w="10512" w:type="dxa"/>
          </w:tcPr>
          <w:p w:rsidR="00D775EE" w:rsidRPr="002920AC" w:rsidRDefault="00D775EE" w:rsidP="009E0853">
            <w:pPr>
              <w:pStyle w:val="ResumeText"/>
              <w:rPr>
                <w:b/>
                <w:bCs/>
                <w:color w:val="000000" w:themeColor="text1"/>
              </w:rPr>
            </w:pPr>
            <w:r w:rsidRPr="00E526C9">
              <w:rPr>
                <w:color w:val="000000" w:themeColor="text1"/>
              </w:rPr>
              <w:t>I have also developed</w:t>
            </w:r>
            <w:r w:rsidR="00170BB9">
              <w:rPr>
                <w:color w:val="000000" w:themeColor="text1"/>
              </w:rPr>
              <w:t xml:space="preserve"> </w:t>
            </w:r>
            <w:r w:rsidR="009E0853">
              <w:rPr>
                <w:color w:val="000000" w:themeColor="text1"/>
              </w:rPr>
              <w:t>WPF Projects</w:t>
            </w:r>
            <w:r w:rsidR="004463A3">
              <w:rPr>
                <w:color w:val="000000" w:themeColor="text1"/>
              </w:rPr>
              <w:t>,</w:t>
            </w:r>
            <w:r w:rsidR="004463A3" w:rsidRPr="00E526C9">
              <w:rPr>
                <w:color w:val="000000" w:themeColor="text1"/>
              </w:rPr>
              <w:t xml:space="preserve"> Django Websites, </w:t>
            </w:r>
            <w:r w:rsidR="009E0853">
              <w:rPr>
                <w:color w:val="000000" w:themeColor="text1"/>
              </w:rPr>
              <w:t>JQuery SPA</w:t>
            </w:r>
            <w:r w:rsidR="004463A3" w:rsidRPr="00E526C9">
              <w:rPr>
                <w:color w:val="000000" w:themeColor="text1"/>
              </w:rPr>
              <w:t xml:space="preserve"> websites</w:t>
            </w:r>
            <w:r w:rsidR="00C135AC">
              <w:rPr>
                <w:color w:val="000000" w:themeColor="text1"/>
              </w:rPr>
              <w:t xml:space="preserve"> </w:t>
            </w:r>
            <w:r w:rsidR="00170BB9">
              <w:rPr>
                <w:color w:val="000000" w:themeColor="text1"/>
              </w:rPr>
              <w:t>and</w:t>
            </w:r>
            <w:r w:rsidRPr="00E526C9">
              <w:rPr>
                <w:color w:val="000000" w:themeColor="text1"/>
              </w:rPr>
              <w:t xml:space="preserve"> several</w:t>
            </w:r>
            <w:r w:rsidR="00170BB9">
              <w:rPr>
                <w:color w:val="000000" w:themeColor="text1"/>
              </w:rPr>
              <w:t xml:space="preserve"> other</w:t>
            </w:r>
            <w:r w:rsidRPr="00E526C9">
              <w:rPr>
                <w:color w:val="000000" w:themeColor="text1"/>
              </w:rPr>
              <w:t xml:space="preserve"> apps like</w:t>
            </w:r>
            <w:r w:rsidR="004463A3">
              <w:rPr>
                <w:color w:val="000000" w:themeColor="text1"/>
              </w:rPr>
              <w:t xml:space="preserve"> Smart profile manager, DXBall, </w:t>
            </w:r>
            <w:r w:rsidRPr="00E526C9">
              <w:rPr>
                <w:color w:val="000000" w:themeColor="text1"/>
              </w:rPr>
              <w:t xml:space="preserve">HTML5 game and other small projects. All these can be found in my Github homepage: </w:t>
            </w:r>
            <w:hyperlink r:id="rId15" w:history="1">
              <w:r w:rsidRPr="00E526C9">
                <w:rPr>
                  <w:rStyle w:val="Hyperlink"/>
                  <w:b/>
                  <w:bCs/>
                  <w:color w:val="auto"/>
                </w:rPr>
                <w:t>https://github.com/nomanHasan</w:t>
              </w:r>
            </w:hyperlink>
          </w:p>
        </w:tc>
      </w:tr>
      <w:tr w:rsidR="00936B7E" w:rsidRPr="00936B7E" w:rsidTr="000D57DA">
        <w:tc>
          <w:tcPr>
            <w:tcW w:w="2340" w:type="dxa"/>
            <w:tcMar>
              <w:right w:w="475" w:type="dxa"/>
            </w:tcMar>
          </w:tcPr>
          <w:p w:rsidR="00640C09" w:rsidRPr="00936B7E" w:rsidRDefault="002920AC" w:rsidP="00640C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Personal information</w:t>
            </w:r>
          </w:p>
        </w:tc>
        <w:tc>
          <w:tcPr>
            <w:tcW w:w="10512" w:type="dxa"/>
          </w:tcPr>
          <w:p w:rsidR="002920AC" w:rsidRPr="00D02FCE" w:rsidRDefault="002920AC" w:rsidP="002920AC">
            <w:pPr>
              <w:pStyle w:val="ResumeText"/>
              <w:rPr>
                <w:color w:val="000000" w:themeColor="text1"/>
              </w:rPr>
            </w:pPr>
            <w:r w:rsidRPr="002920AC">
              <w:rPr>
                <w:b/>
                <w:bCs/>
                <w:color w:val="000000" w:themeColor="text1"/>
              </w:rPr>
              <w:t xml:space="preserve">Age: </w:t>
            </w:r>
            <w:r w:rsidRPr="00D02FCE">
              <w:rPr>
                <w:color w:val="000000" w:themeColor="text1"/>
              </w:rPr>
              <w:t>2</w:t>
            </w:r>
            <w:r w:rsidR="007A56B9">
              <w:rPr>
                <w:color w:val="000000" w:themeColor="text1"/>
              </w:rPr>
              <w:t>1</w:t>
            </w:r>
          </w:p>
          <w:p w:rsidR="002920AC" w:rsidRPr="00D02FCE" w:rsidRDefault="002920AC" w:rsidP="002920AC">
            <w:pPr>
              <w:pStyle w:val="ResumeText"/>
              <w:rPr>
                <w:color w:val="000000" w:themeColor="text1"/>
              </w:rPr>
            </w:pPr>
            <w:r w:rsidRPr="002920AC">
              <w:rPr>
                <w:b/>
                <w:bCs/>
                <w:color w:val="000000" w:themeColor="text1"/>
              </w:rPr>
              <w:t xml:space="preserve">Sex: </w:t>
            </w:r>
            <w:r w:rsidRPr="00D02FCE">
              <w:rPr>
                <w:color w:val="000000" w:themeColor="text1"/>
              </w:rPr>
              <w:t>Male</w:t>
            </w:r>
          </w:p>
          <w:p w:rsidR="00D02FCE" w:rsidRPr="00D02FCE" w:rsidRDefault="002920AC" w:rsidP="002920AC">
            <w:pPr>
              <w:pStyle w:val="ResumeText"/>
              <w:rPr>
                <w:color w:val="000000" w:themeColor="text1"/>
              </w:rPr>
            </w:pPr>
            <w:r w:rsidRPr="002920AC">
              <w:rPr>
                <w:b/>
                <w:bCs/>
                <w:color w:val="000000" w:themeColor="text1"/>
              </w:rPr>
              <w:t xml:space="preserve">Father’s Name: </w:t>
            </w:r>
            <w:r w:rsidRPr="00D02FCE">
              <w:rPr>
                <w:color w:val="000000" w:themeColor="text1"/>
              </w:rPr>
              <w:t xml:space="preserve">MD. Abul Hossain </w:t>
            </w:r>
          </w:p>
          <w:p w:rsidR="00640C09" w:rsidRPr="00D02FCE" w:rsidRDefault="002920AC" w:rsidP="002920AC">
            <w:pPr>
              <w:pStyle w:val="ResumeText"/>
              <w:rPr>
                <w:color w:val="000000" w:themeColor="text1"/>
              </w:rPr>
            </w:pPr>
            <w:r w:rsidRPr="00D02FCE">
              <w:rPr>
                <w:color w:val="000000" w:themeColor="text1"/>
              </w:rPr>
              <w:t>(Assistant Manager, Bangladesh Bank, Motijheel, Dhaka)</w:t>
            </w:r>
          </w:p>
          <w:p w:rsidR="002920AC" w:rsidRDefault="002920AC" w:rsidP="002920AC">
            <w:pPr>
              <w:pStyle w:val="ResumeText"/>
              <w:rPr>
                <w:color w:val="000000" w:themeColor="text1"/>
              </w:rPr>
            </w:pPr>
            <w:r w:rsidRPr="002920AC">
              <w:rPr>
                <w:b/>
                <w:bCs/>
                <w:color w:val="000000" w:themeColor="text1"/>
              </w:rPr>
              <w:t xml:space="preserve">Mother’s Name: </w:t>
            </w:r>
            <w:r w:rsidRPr="00D02FCE">
              <w:rPr>
                <w:color w:val="000000" w:themeColor="text1"/>
              </w:rPr>
              <w:t>Tasilma Akter (Housewife)</w:t>
            </w:r>
          </w:p>
          <w:p w:rsidR="006B0B24" w:rsidRPr="00425309" w:rsidRDefault="006B0B24" w:rsidP="002920AC">
            <w:pPr>
              <w:pStyle w:val="ResumeText"/>
              <w:rPr>
                <w:color w:val="000000" w:themeColor="text1"/>
              </w:rPr>
            </w:pPr>
            <w:r w:rsidRPr="006B0B24">
              <w:rPr>
                <w:b/>
                <w:bCs/>
                <w:color w:val="000000" w:themeColor="text1"/>
              </w:rPr>
              <w:t xml:space="preserve">Adress: </w:t>
            </w:r>
            <w:r w:rsidR="00425309" w:rsidRPr="00425309">
              <w:rPr>
                <w:color w:val="000000" w:themeColor="text1"/>
              </w:rPr>
              <w:t xml:space="preserve">House No 152, Madrasa road, </w:t>
            </w:r>
            <w:r w:rsidRPr="00425309">
              <w:rPr>
                <w:color w:val="000000" w:themeColor="text1"/>
              </w:rPr>
              <w:t>Ati, Siddhirganj, Narayanganj</w:t>
            </w:r>
          </w:p>
          <w:p w:rsidR="002920AC" w:rsidRDefault="002920AC" w:rsidP="002920AC">
            <w:pPr>
              <w:pStyle w:val="ResumeText"/>
              <w:rPr>
                <w:color w:val="000000" w:themeColor="text1"/>
              </w:rPr>
            </w:pPr>
            <w:r w:rsidRPr="002920AC">
              <w:rPr>
                <w:b/>
                <w:bCs/>
                <w:color w:val="000000" w:themeColor="text1"/>
              </w:rPr>
              <w:t>Date of Birth</w:t>
            </w:r>
            <w:r w:rsidRPr="00D02FCE">
              <w:rPr>
                <w:color w:val="000000" w:themeColor="text1"/>
              </w:rPr>
              <w:t>: 23</w:t>
            </w:r>
            <w:r w:rsidRPr="00D02FCE">
              <w:rPr>
                <w:color w:val="000000" w:themeColor="text1"/>
                <w:vertAlign w:val="superscript"/>
              </w:rPr>
              <w:t>rd</w:t>
            </w:r>
            <w:r w:rsidRPr="00D02FCE">
              <w:rPr>
                <w:color w:val="000000" w:themeColor="text1"/>
              </w:rPr>
              <w:t xml:space="preserve"> June, 1995</w:t>
            </w:r>
          </w:p>
          <w:p w:rsidR="00D02FCE" w:rsidRPr="00D02FCE" w:rsidRDefault="00D02FCE" w:rsidP="002920AC">
            <w:pPr>
              <w:pStyle w:val="ResumeText"/>
              <w:rPr>
                <w:color w:val="000000" w:themeColor="text1"/>
              </w:rPr>
            </w:pPr>
            <w:r w:rsidRPr="00D02FCE">
              <w:rPr>
                <w:b/>
                <w:bCs/>
                <w:color w:val="000000" w:themeColor="text1"/>
              </w:rPr>
              <w:t xml:space="preserve">Language Known: </w:t>
            </w:r>
            <w:r>
              <w:rPr>
                <w:color w:val="000000" w:themeColor="text1"/>
              </w:rPr>
              <w:t>Bangla, English</w:t>
            </w:r>
          </w:p>
          <w:p w:rsidR="002920AC" w:rsidRPr="00D02FCE" w:rsidRDefault="002920AC" w:rsidP="002920AC">
            <w:pPr>
              <w:pStyle w:val="ResumeText"/>
            </w:pPr>
          </w:p>
        </w:tc>
      </w:tr>
      <w:tr w:rsidR="00A34D19" w:rsidRPr="00936B7E" w:rsidTr="000D57DA">
        <w:tc>
          <w:tcPr>
            <w:tcW w:w="2340" w:type="dxa"/>
            <w:tcMar>
              <w:right w:w="475" w:type="dxa"/>
            </w:tcMar>
          </w:tcPr>
          <w:p w:rsidR="00A34D19" w:rsidRDefault="00A34D19" w:rsidP="00640C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About Myself</w:t>
            </w:r>
          </w:p>
        </w:tc>
        <w:tc>
          <w:tcPr>
            <w:tcW w:w="10512" w:type="dxa"/>
          </w:tcPr>
          <w:p w:rsidR="00A34D19" w:rsidRPr="002920AC" w:rsidRDefault="00A34D19" w:rsidP="00E724F8">
            <w:pPr>
              <w:pStyle w:val="ResumeTex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I believe myself to be a competitive and enthusiastic Programmer. Being a gamer, I also love the technology behind the computers.  I look forward to</w:t>
            </w:r>
            <w:r w:rsidR="00E724F8">
              <w:rPr>
                <w:color w:val="000000" w:themeColor="text1"/>
              </w:rPr>
              <w:t xml:space="preserve"> having a future in Web, Mobile, Computer Vision </w:t>
            </w:r>
            <w:r>
              <w:rPr>
                <w:color w:val="000000" w:themeColor="text1"/>
              </w:rPr>
              <w:t>and Game programming.</w:t>
            </w:r>
          </w:p>
        </w:tc>
      </w:tr>
      <w:tr w:rsidR="00936B7E" w:rsidRPr="00936B7E" w:rsidTr="000D57DA">
        <w:tc>
          <w:tcPr>
            <w:tcW w:w="2340" w:type="dxa"/>
            <w:tcMar>
              <w:right w:w="475" w:type="dxa"/>
            </w:tcMar>
          </w:tcPr>
          <w:p w:rsidR="00640C09" w:rsidRPr="00936B7E" w:rsidRDefault="00F96663" w:rsidP="00640C09">
            <w:pPr>
              <w:pStyle w:val="Heading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personal </w:t>
            </w:r>
            <w:r w:rsidR="006B0B24">
              <w:rPr>
                <w:color w:val="000000" w:themeColor="text1"/>
              </w:rPr>
              <w:t>Qualities</w:t>
            </w:r>
          </w:p>
        </w:tc>
        <w:tc>
          <w:tcPr>
            <w:tcW w:w="10512" w:type="dxa"/>
          </w:tcPr>
          <w:p w:rsidR="00640C09" w:rsidRDefault="006B0B24" w:rsidP="006B0B24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Fluent in English speaking</w:t>
            </w:r>
          </w:p>
          <w:p w:rsidR="004D291A" w:rsidRPr="004D291A" w:rsidRDefault="004D291A" w:rsidP="004D291A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Have been the leader in all projects of university</w:t>
            </w:r>
          </w:p>
          <w:p w:rsidR="006B0B24" w:rsidRDefault="006B0B24" w:rsidP="006B0B24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Have excellent English writing skill</w:t>
            </w:r>
            <w:r w:rsidR="00F96663">
              <w:rPr>
                <w:color w:val="000000" w:themeColor="text1"/>
              </w:rPr>
              <w:t>.</w:t>
            </w:r>
          </w:p>
          <w:p w:rsidR="00F96663" w:rsidRDefault="00F96663" w:rsidP="006B0B24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 working, can work in projects tirelessly</w:t>
            </w:r>
          </w:p>
          <w:p w:rsidR="00F96663" w:rsidRDefault="00F96663" w:rsidP="006B0B24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Objective personality, value rationality over emotion</w:t>
            </w:r>
          </w:p>
          <w:p w:rsidR="00F96663" w:rsidRDefault="00F96663" w:rsidP="006B0B24">
            <w:pPr>
              <w:pStyle w:val="ResumeText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Patient learner, can stick to something until it is well understood</w:t>
            </w:r>
          </w:p>
          <w:p w:rsidR="00F96663" w:rsidRPr="00936B7E" w:rsidRDefault="00F96663" w:rsidP="00F96663">
            <w:pPr>
              <w:pStyle w:val="ResumeText"/>
              <w:ind w:left="720"/>
              <w:rPr>
                <w:color w:val="000000" w:themeColor="text1"/>
              </w:rPr>
            </w:pPr>
          </w:p>
        </w:tc>
      </w:tr>
      <w:tr w:rsidR="00936B7E" w:rsidRPr="00936B7E" w:rsidTr="000D57DA">
        <w:tc>
          <w:tcPr>
            <w:tcW w:w="2340" w:type="dxa"/>
            <w:tcMar>
              <w:right w:w="475" w:type="dxa"/>
            </w:tcMar>
          </w:tcPr>
          <w:p w:rsidR="00640C09" w:rsidRPr="00936B7E" w:rsidRDefault="00640C09" w:rsidP="00640C09">
            <w:pPr>
              <w:pStyle w:val="Heading1"/>
              <w:outlineLvl w:val="0"/>
              <w:rPr>
                <w:color w:val="000000" w:themeColor="text1"/>
              </w:rPr>
            </w:pPr>
            <w:r w:rsidRPr="00936B7E">
              <w:rPr>
                <w:color w:val="000000" w:themeColor="text1"/>
              </w:rPr>
              <w:lastRenderedPageBreak/>
              <w:t>References</w:t>
            </w:r>
          </w:p>
        </w:tc>
        <w:tc>
          <w:tcPr>
            <w:tcW w:w="10512" w:type="dxa"/>
          </w:tcPr>
          <w:p w:rsidR="00640C09" w:rsidRDefault="006F7F8D" w:rsidP="006B228C">
            <w:pPr>
              <w:pStyle w:val="ResumeText"/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A.G.M. Zaman</w:t>
            </w:r>
          </w:p>
          <w:p w:rsidR="006F7F8D" w:rsidRDefault="006F7F8D" w:rsidP="006F7F8D">
            <w:pPr>
              <w:pStyle w:val="ResumeText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Assistant Professor</w:t>
            </w:r>
            <w:r w:rsidR="002E50A9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, </w:t>
            </w:r>
            <w:r w:rsidRPr="006F7F8D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American International University-Bangladesh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(AIUB)</w:t>
            </w:r>
          </w:p>
          <w:p w:rsidR="002E50A9" w:rsidRDefault="002E50A9" w:rsidP="006F7F8D">
            <w:pPr>
              <w:pStyle w:val="ResumeText"/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Email: </w:t>
            </w:r>
            <w:hyperlink r:id="rId16" w:history="1">
              <w:r w:rsidR="004F068E" w:rsidRPr="00F80515">
                <w:rPr>
                  <w:rStyle w:val="Hyperlink"/>
                  <w:rFonts w:ascii="Arial" w:hAnsi="Arial" w:cs="Arial"/>
                  <w:b/>
                  <w:bCs/>
                  <w:sz w:val="19"/>
                  <w:szCs w:val="19"/>
                  <w:shd w:val="clear" w:color="auto" w:fill="FFFFFF"/>
                </w:rPr>
                <w:t>agmzaman@aiub.edu</w:t>
              </w:r>
            </w:hyperlink>
          </w:p>
          <w:p w:rsidR="004F068E" w:rsidRPr="006F7F8D" w:rsidRDefault="004F068E" w:rsidP="006F7F8D">
            <w:pPr>
              <w:pStyle w:val="ResumeText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>Mobile: +8801737228811</w:t>
            </w:r>
          </w:p>
          <w:p w:rsidR="006F7F8D" w:rsidRPr="006F7F8D" w:rsidRDefault="006F7F8D" w:rsidP="006B228C">
            <w:pPr>
              <w:pStyle w:val="ResumeText"/>
              <w:rPr>
                <w:color w:val="000000" w:themeColor="text1"/>
              </w:rPr>
            </w:pPr>
          </w:p>
        </w:tc>
      </w:tr>
    </w:tbl>
    <w:p w:rsidR="00D03FB6" w:rsidRPr="00936B7E" w:rsidRDefault="00D03FB6">
      <w:pPr>
        <w:rPr>
          <w:color w:val="000000" w:themeColor="text1"/>
        </w:rPr>
      </w:pPr>
    </w:p>
    <w:sectPr w:rsidR="00D03FB6" w:rsidRPr="00936B7E" w:rsidSect="000D57DA">
      <w:footerReference w:type="default" r:id="rId17"/>
      <w:pgSz w:w="12240" w:h="15840" w:code="1"/>
      <w:pgMar w:top="360" w:right="648" w:bottom="36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8BB" w:rsidRDefault="003518BB">
      <w:pPr>
        <w:spacing w:after="0" w:line="240" w:lineRule="auto"/>
      </w:pPr>
      <w:r>
        <w:separator/>
      </w:r>
    </w:p>
  </w:endnote>
  <w:endnote w:type="continuationSeparator" w:id="0">
    <w:p w:rsidR="003518BB" w:rsidRDefault="0035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haroni">
    <w:altName w:val="Arial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FB6" w:rsidRDefault="00CA272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91BF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8BB" w:rsidRDefault="003518BB">
      <w:pPr>
        <w:spacing w:after="0" w:line="240" w:lineRule="auto"/>
      </w:pPr>
      <w:r>
        <w:separator/>
      </w:r>
    </w:p>
  </w:footnote>
  <w:footnote w:type="continuationSeparator" w:id="0">
    <w:p w:rsidR="003518BB" w:rsidRDefault="0035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364"/>
    <w:multiLevelType w:val="hybridMultilevel"/>
    <w:tmpl w:val="4858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DD"/>
    <w:rsid w:val="00064644"/>
    <w:rsid w:val="000649E7"/>
    <w:rsid w:val="0007315F"/>
    <w:rsid w:val="000D57DA"/>
    <w:rsid w:val="000F0ED9"/>
    <w:rsid w:val="00165952"/>
    <w:rsid w:val="00170BB9"/>
    <w:rsid w:val="00172EC8"/>
    <w:rsid w:val="00175545"/>
    <w:rsid w:val="00175B3A"/>
    <w:rsid w:val="001E0C7B"/>
    <w:rsid w:val="001F1286"/>
    <w:rsid w:val="00281DB3"/>
    <w:rsid w:val="002920AC"/>
    <w:rsid w:val="002E50A9"/>
    <w:rsid w:val="003227A5"/>
    <w:rsid w:val="003518BB"/>
    <w:rsid w:val="00392203"/>
    <w:rsid w:val="003A2C16"/>
    <w:rsid w:val="003B32E4"/>
    <w:rsid w:val="003B6C7C"/>
    <w:rsid w:val="003C51DD"/>
    <w:rsid w:val="003C604C"/>
    <w:rsid w:val="003E39C5"/>
    <w:rsid w:val="0040679B"/>
    <w:rsid w:val="00425309"/>
    <w:rsid w:val="004463A3"/>
    <w:rsid w:val="004A2652"/>
    <w:rsid w:val="004D291A"/>
    <w:rsid w:val="004E246D"/>
    <w:rsid w:val="004F068E"/>
    <w:rsid w:val="004F12E7"/>
    <w:rsid w:val="00595461"/>
    <w:rsid w:val="005A5F2E"/>
    <w:rsid w:val="005B7615"/>
    <w:rsid w:val="005D14B0"/>
    <w:rsid w:val="005D6E6D"/>
    <w:rsid w:val="005E0368"/>
    <w:rsid w:val="005F62D5"/>
    <w:rsid w:val="00640C09"/>
    <w:rsid w:val="00690776"/>
    <w:rsid w:val="006A1A5C"/>
    <w:rsid w:val="006B0B24"/>
    <w:rsid w:val="006B228C"/>
    <w:rsid w:val="006C7760"/>
    <w:rsid w:val="006F7F8D"/>
    <w:rsid w:val="007061DF"/>
    <w:rsid w:val="00771236"/>
    <w:rsid w:val="00777BD1"/>
    <w:rsid w:val="007A26B1"/>
    <w:rsid w:val="007A56B9"/>
    <w:rsid w:val="00822123"/>
    <w:rsid w:val="00860106"/>
    <w:rsid w:val="00894A15"/>
    <w:rsid w:val="009162D9"/>
    <w:rsid w:val="00925BFD"/>
    <w:rsid w:val="00936B7E"/>
    <w:rsid w:val="009E0853"/>
    <w:rsid w:val="00A02ACE"/>
    <w:rsid w:val="00A11389"/>
    <w:rsid w:val="00A142B3"/>
    <w:rsid w:val="00A34D19"/>
    <w:rsid w:val="00A54498"/>
    <w:rsid w:val="00A8494E"/>
    <w:rsid w:val="00AC0C48"/>
    <w:rsid w:val="00AF277B"/>
    <w:rsid w:val="00B20E3E"/>
    <w:rsid w:val="00B258AE"/>
    <w:rsid w:val="00B27385"/>
    <w:rsid w:val="00B973DC"/>
    <w:rsid w:val="00BB1C88"/>
    <w:rsid w:val="00BC42F4"/>
    <w:rsid w:val="00BC5856"/>
    <w:rsid w:val="00C135AC"/>
    <w:rsid w:val="00C27BA6"/>
    <w:rsid w:val="00C91BFE"/>
    <w:rsid w:val="00CA2725"/>
    <w:rsid w:val="00CC01FA"/>
    <w:rsid w:val="00CC3BFD"/>
    <w:rsid w:val="00CC7449"/>
    <w:rsid w:val="00CD44F6"/>
    <w:rsid w:val="00D02FCE"/>
    <w:rsid w:val="00D03FB6"/>
    <w:rsid w:val="00D26006"/>
    <w:rsid w:val="00D775EE"/>
    <w:rsid w:val="00DD4FDA"/>
    <w:rsid w:val="00DE7B0C"/>
    <w:rsid w:val="00E526C9"/>
    <w:rsid w:val="00E724F8"/>
    <w:rsid w:val="00EA4700"/>
    <w:rsid w:val="00EB6730"/>
    <w:rsid w:val="00EC236C"/>
    <w:rsid w:val="00F41D83"/>
    <w:rsid w:val="00F51351"/>
    <w:rsid w:val="00F67C08"/>
    <w:rsid w:val="00F91FB2"/>
    <w:rsid w:val="00F93456"/>
    <w:rsid w:val="00F96663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4848"/>
  <w15:chartTrackingRefBased/>
  <w15:docId w15:val="{0FF3C276-8608-461E-ACAF-CE11F05A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Emphasis">
    <w:name w:val="Emphasis"/>
    <w:basedOn w:val="DefaultParagraphFont"/>
    <w:uiPriority w:val="20"/>
    <w:qFormat/>
    <w:rsid w:val="003C51DD"/>
    <w:rPr>
      <w:i/>
      <w:iCs/>
    </w:rPr>
  </w:style>
  <w:style w:type="character" w:customStyle="1" w:styleId="apple-converted-space">
    <w:name w:val="apple-converted-space"/>
    <w:basedOn w:val="DefaultParagraphFont"/>
    <w:rsid w:val="003C51DD"/>
  </w:style>
  <w:style w:type="character" w:styleId="Hyperlink">
    <w:name w:val="Hyperlink"/>
    <w:basedOn w:val="DefaultParagraphFont"/>
    <w:uiPriority w:val="99"/>
    <w:unhideWhenUsed/>
    <w:rsid w:val="00936B7E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nomanHasan/ForumSit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omanHasan/FaceRecognition1.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agmzaman@aiub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omanHasan/NLP-Based-WIKI-Ag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omanHasan" TargetMode="External"/><Relationship Id="rId10" Type="http://schemas.openxmlformats.org/officeDocument/2006/relationships/hyperlink" Target="https://github.com/nomanHasan/NLP-Based-WIKI-Ag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omanbinhussein@gmail.com" TargetMode="External"/><Relationship Id="rId14" Type="http://schemas.openxmlformats.org/officeDocument/2006/relationships/hyperlink" Target="https://github.com/nomanHasan/LWJGLGameEngi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CC438-6049-48EB-A235-047CC300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18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</dc:creator>
  <cp:keywords/>
  <dc:description/>
  <cp:lastModifiedBy>no</cp:lastModifiedBy>
  <cp:revision>7</cp:revision>
  <cp:lastPrinted>2017-02-15T19:34:00Z</cp:lastPrinted>
  <dcterms:created xsi:type="dcterms:W3CDTF">2017-01-31T15:10:00Z</dcterms:created>
  <dcterms:modified xsi:type="dcterms:W3CDTF">2017-03-02T19:41:00Z</dcterms:modified>
</cp:coreProperties>
</file>